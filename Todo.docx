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BB" w:rsidRDefault="00F0130B">
      <w:proofErr w:type="spellStart"/>
      <w:r>
        <w:t>Todo</w:t>
      </w:r>
      <w:proofErr w:type="spellEnd"/>
      <w:r>
        <w:t>:</w:t>
      </w:r>
    </w:p>
    <w:p w:rsidR="00F0130B" w:rsidRDefault="00F0130B" w:rsidP="00F0130B">
      <w:pPr>
        <w:pStyle w:val="ListParagraph"/>
        <w:numPr>
          <w:ilvl w:val="0"/>
          <w:numId w:val="1"/>
        </w:numPr>
      </w:pPr>
      <w:r>
        <w:t>Rolling a one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For now, show it and then at the end of the turn, flip it back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Eventually show it and keep it face up only for the current player</w:t>
      </w:r>
    </w:p>
    <w:p w:rsidR="00F0130B" w:rsidRDefault="00F0130B" w:rsidP="00F0130B">
      <w:pPr>
        <w:pStyle w:val="ListParagraph"/>
        <w:numPr>
          <w:ilvl w:val="0"/>
          <w:numId w:val="1"/>
        </w:numPr>
      </w:pPr>
      <w:r>
        <w:t>Prospecting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Moving stakes in mining phase still needs work</w:t>
      </w:r>
    </w:p>
    <w:p w:rsidR="00F0130B" w:rsidRDefault="00F0130B" w:rsidP="00F0130B">
      <w:pPr>
        <w:pStyle w:val="ListParagraph"/>
        <w:numPr>
          <w:ilvl w:val="2"/>
          <w:numId w:val="1"/>
        </w:numPr>
      </w:pPr>
      <w:r>
        <w:t>Choose where you want to stake, popup, choose a stake to move, hit stake button</w:t>
      </w:r>
    </w:p>
    <w:p w:rsidR="00F0130B" w:rsidRDefault="00F0130B" w:rsidP="00F0130B">
      <w:pPr>
        <w:pStyle w:val="ListParagraph"/>
        <w:numPr>
          <w:ilvl w:val="0"/>
          <w:numId w:val="1"/>
        </w:numPr>
      </w:pPr>
      <w:r>
        <w:t>Mining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Removing cards from the playing field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Dealing with errors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>Add them to the HUD</w:t>
      </w:r>
    </w:p>
    <w:p w:rsidR="008624C5" w:rsidRDefault="008624C5" w:rsidP="00F0130B">
      <w:pPr>
        <w:pStyle w:val="ListParagraph"/>
        <w:numPr>
          <w:ilvl w:val="1"/>
          <w:numId w:val="1"/>
        </w:numPr>
      </w:pPr>
      <w:r>
        <w:t>Move players to adjacent card</w:t>
      </w:r>
    </w:p>
    <w:p w:rsidR="00F0130B" w:rsidRDefault="00F0130B" w:rsidP="00F0130B">
      <w:pPr>
        <w:pStyle w:val="ListParagraph"/>
        <w:numPr>
          <w:ilvl w:val="0"/>
          <w:numId w:val="1"/>
        </w:numPr>
      </w:pPr>
      <w:r>
        <w:t>Bumping other players’ stakes</w:t>
      </w:r>
    </w:p>
    <w:p w:rsidR="00F0130B" w:rsidRDefault="00F0130B" w:rsidP="00F0130B">
      <w:pPr>
        <w:pStyle w:val="ListParagraph"/>
        <w:numPr>
          <w:ilvl w:val="1"/>
          <w:numId w:val="1"/>
        </w:numPr>
      </w:pPr>
      <w:r>
        <w:t xml:space="preserve">Land on other player’s stake, bump it to an adjacent card, </w:t>
      </w:r>
      <w:r w:rsidR="008624C5">
        <w:t>can move a stake to that card but can’t mine it that turn</w:t>
      </w:r>
    </w:p>
    <w:p w:rsidR="008624C5" w:rsidRDefault="008624C5" w:rsidP="008624C5">
      <w:pPr>
        <w:pStyle w:val="ListParagraph"/>
        <w:numPr>
          <w:ilvl w:val="0"/>
          <w:numId w:val="1"/>
        </w:numPr>
      </w:pPr>
      <w:r>
        <w:t>Scoring needs work</w:t>
      </w:r>
    </w:p>
    <w:p w:rsidR="008624C5" w:rsidRDefault="008624C5" w:rsidP="008624C5">
      <w:pPr>
        <w:pStyle w:val="ListParagraph"/>
        <w:numPr>
          <w:ilvl w:val="0"/>
          <w:numId w:val="1"/>
        </w:numPr>
      </w:pPr>
      <w:r>
        <w:t>Islands</w:t>
      </w:r>
    </w:p>
    <w:p w:rsidR="00F0130B" w:rsidRDefault="00F0130B" w:rsidP="00F0130B">
      <w:pPr>
        <w:pStyle w:val="ListParagraph"/>
        <w:numPr>
          <w:ilvl w:val="0"/>
          <w:numId w:val="1"/>
        </w:numPr>
      </w:pPr>
      <w:r>
        <w:t>Pop-ups for feedback and giving messages to the players</w:t>
      </w:r>
    </w:p>
    <w:p w:rsidR="007C3F6F" w:rsidRDefault="007C3F6F" w:rsidP="00F0130B">
      <w:pPr>
        <w:pStyle w:val="ListParagraph"/>
        <w:numPr>
          <w:ilvl w:val="0"/>
          <w:numId w:val="1"/>
        </w:numPr>
      </w:pPr>
      <w:r>
        <w:t>Menu</w:t>
      </w:r>
    </w:p>
    <w:p w:rsidR="007C3F6F" w:rsidRDefault="007C3F6F" w:rsidP="007C3F6F">
      <w:pPr>
        <w:pStyle w:val="ListParagraph"/>
        <w:numPr>
          <w:ilvl w:val="1"/>
          <w:numId w:val="1"/>
        </w:numPr>
      </w:pPr>
      <w:r>
        <w:t>Options</w:t>
      </w:r>
    </w:p>
    <w:p w:rsidR="007C3F6F" w:rsidRDefault="007C3F6F" w:rsidP="007C3F6F">
      <w:pPr>
        <w:pStyle w:val="ListParagraph"/>
        <w:numPr>
          <w:ilvl w:val="1"/>
          <w:numId w:val="1"/>
        </w:numPr>
      </w:pPr>
      <w:r>
        <w:t>Rules</w:t>
      </w:r>
    </w:p>
    <w:p w:rsidR="007C3F6F" w:rsidRDefault="007C3F6F" w:rsidP="007C3F6F">
      <w:pPr>
        <w:pStyle w:val="ListParagraph"/>
        <w:numPr>
          <w:ilvl w:val="1"/>
          <w:numId w:val="1"/>
        </w:numPr>
      </w:pPr>
      <w:r>
        <w:t>Reset button</w:t>
      </w:r>
    </w:p>
    <w:p w:rsidR="007C3F6F" w:rsidRDefault="007C3F6F" w:rsidP="007C3F6F">
      <w:pPr>
        <w:pStyle w:val="ListParagraph"/>
        <w:numPr>
          <w:ilvl w:val="2"/>
          <w:numId w:val="1"/>
        </w:numPr>
      </w:pPr>
      <w:proofErr w:type="spellStart"/>
      <w:r>
        <w:t>Application.LoadLevel</w:t>
      </w:r>
      <w:proofErr w:type="spellEnd"/>
      <w:r>
        <w:t>() ??</w:t>
      </w:r>
      <w:bookmarkStart w:id="0" w:name="_GoBack"/>
      <w:bookmarkEnd w:id="0"/>
      <w:r>
        <w:t xml:space="preserve"> </w:t>
      </w:r>
    </w:p>
    <w:sectPr w:rsidR="007C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1F6F"/>
    <w:multiLevelType w:val="hybridMultilevel"/>
    <w:tmpl w:val="3526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0B"/>
    <w:rsid w:val="00752FBB"/>
    <w:rsid w:val="007C3F6F"/>
    <w:rsid w:val="008624C5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FD33DE6E.dotm</Template>
  <TotalTime>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2</cp:revision>
  <dcterms:created xsi:type="dcterms:W3CDTF">2012-02-16T17:40:00Z</dcterms:created>
  <dcterms:modified xsi:type="dcterms:W3CDTF">2012-02-16T18:15:00Z</dcterms:modified>
</cp:coreProperties>
</file>